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B89" w:rsidRDefault="00B8238F">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AA329A">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610F3847" wp14:editId="1FEEE4D8">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52AC430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AA329A">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2ACDFF46" wp14:editId="3BC6DAE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357126">
                                <w:pPr>
                                  <w:rPr>
                                    <w:rFonts w:asciiTheme="majorHAnsi" w:eastAsiaTheme="majorEastAsia" w:hAnsiTheme="majorHAnsi" w:cstheme="majorBidi"/>
                                    <w:smallCaps/>
                                    <w:color w:val="244583" w:themeColor="accent2" w:themeShade="80"/>
                                    <w:spacing w:val="20"/>
                                    <w:sz w:val="56"/>
                                    <w:szCs w:val="56"/>
                                  </w:rPr>
                                </w:pPr>
                                <w:r>
                                  <w:rPr>
                                    <w:rFonts w:asciiTheme="majorHAnsi" w:eastAsiaTheme="majorEastAsia" w:hAnsiTheme="majorHAnsi" w:cstheme="majorBidi"/>
                                    <w:smallCaps/>
                                    <w:color w:val="244583" w:themeColor="accent2" w:themeShade="80"/>
                                    <w:spacing w:val="20"/>
                                    <w:sz w:val="56"/>
                                    <w:szCs w:val="56"/>
                                  </w:rPr>
                                  <w:t>Trivia Pursuit</w:t>
                                </w:r>
                              </w:p>
                              <w:p w:rsidR="00F63B89" w:rsidRDefault="00B8238F">
                                <w:pPr>
                                  <w:rPr>
                                    <w:i/>
                                    <w:iCs/>
                                    <w:color w:val="244583" w:themeColor="accent2" w:themeShade="80"/>
                                    <w:sz w:val="28"/>
                                    <w:szCs w:val="28"/>
                                  </w:rPr>
                                </w:pPr>
                                <w:sdt>
                                  <w:sdtPr>
                                    <w:rPr>
                                      <w:i/>
                                      <w:iCs/>
                                      <w:color w:val="244583" w:themeColor="accent2" w:themeShade="80"/>
                                      <w:sz w:val="28"/>
                                      <w:szCs w:val="28"/>
                                    </w:rPr>
                                    <w:alias w:val="Sous-titre"/>
                                    <w:id w:val="83737009"/>
                                    <w:placeholder>
                                      <w:docPart w:val="15C37A5E8CE84712803FEBAC06E8A0FF"/>
                                    </w:placeholder>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63B89" w:rsidRDefault="00357126">
                          <w:pPr>
                            <w:rPr>
                              <w:rFonts w:asciiTheme="majorHAnsi" w:eastAsiaTheme="majorEastAsia" w:hAnsiTheme="majorHAnsi" w:cstheme="majorBidi"/>
                              <w:smallCaps/>
                              <w:color w:val="244583" w:themeColor="accent2" w:themeShade="80"/>
                              <w:spacing w:val="20"/>
                              <w:sz w:val="56"/>
                              <w:szCs w:val="56"/>
                            </w:rPr>
                          </w:pPr>
                          <w:r>
                            <w:rPr>
                              <w:rFonts w:asciiTheme="majorHAnsi" w:eastAsiaTheme="majorEastAsia" w:hAnsiTheme="majorHAnsi" w:cstheme="majorBidi"/>
                              <w:smallCaps/>
                              <w:color w:val="244583" w:themeColor="accent2" w:themeShade="80"/>
                              <w:spacing w:val="20"/>
                              <w:sz w:val="56"/>
                              <w:szCs w:val="56"/>
                            </w:rPr>
                            <w:t>Trivia Pursuit</w:t>
                          </w:r>
                        </w:p>
                        <w:p w:rsidR="00F63B89" w:rsidRDefault="00B8238F">
                          <w:pPr>
                            <w:rPr>
                              <w:i/>
                              <w:iCs/>
                              <w:color w:val="244583" w:themeColor="accent2" w:themeShade="80"/>
                              <w:sz w:val="28"/>
                              <w:szCs w:val="28"/>
                            </w:rPr>
                          </w:pPr>
                          <w:sdt>
                            <w:sdtPr>
                              <w:rPr>
                                <w:i/>
                                <w:iCs/>
                                <w:color w:val="244583" w:themeColor="accent2" w:themeShade="80"/>
                                <w:sz w:val="28"/>
                                <w:szCs w:val="28"/>
                              </w:rPr>
                              <w:alias w:val="Sous-titre"/>
                              <w:id w:val="83737009"/>
                              <w:placeholder>
                                <w:docPart w:val="15C37A5E8CE84712803FEBAC06E8A0FF"/>
                              </w:placeholder>
                              <w:dataBinding w:prefixMappings="xmlns:ns0='http://schemas.openxmlformats.org/package/2006/metadata/core-properties' xmlns:ns1='http://purl.org/dc/elements/1.1/'" w:xpath="/ns0:coreProperties[1]/ns1:subject[1]" w:storeItemID="{6C3C8BC8-F283-45AE-878A-BAB7291924A1}"/>
                              <w:text/>
                            </w:sdtPr>
                            <w:sdtEndPr/>
                            <w:sdtContent>
                              <w:r w:rsidR="006A10BC">
                                <w:rPr>
                                  <w:i/>
                                  <w:iCs/>
                                  <w:color w:val="244583" w:themeColor="accent2" w:themeShade="80"/>
                                  <w:sz w:val="28"/>
                                  <w:szCs w:val="28"/>
                                </w:rPr>
                                <w:t>Rapport d’étude préliminaire</w:t>
                              </w:r>
                            </w:sdtContent>
                          </w:sdt>
                        </w:p>
                        <w:p w:rsidR="00F63B89" w:rsidRDefault="00F63B89"/>
                      </w:txbxContent>
                    </v:textbox>
                    <w10:wrap anchorx="margin" anchory="page"/>
                  </v:rect>
                </w:pict>
              </mc:Fallback>
            </mc:AlternateContent>
          </w:r>
          <w:r w:rsidR="00AA329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56C790ED" wp14:editId="410FADDD">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3B89" w:rsidRDefault="00B8238F">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B8238F">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357126">
                                      <w:rPr>
                                        <w:color w:val="E65B01" w:themeColor="accent1" w:themeShade="BF"/>
                                        <w:sz w:val="24"/>
                                        <w:szCs w:val="24"/>
                                        <w:lang w:val="fr-FR"/>
                                      </w:rPr>
                                      <w:t>2</w:t>
                                    </w:r>
                                    <w:r w:rsidR="002E626B">
                                      <w:rPr>
                                        <w:color w:val="E65B01" w:themeColor="accent1" w:themeShade="BF"/>
                                        <w:sz w:val="24"/>
                                        <w:szCs w:val="24"/>
                                        <w:lang w:val="fr-FR"/>
                                      </w:rPr>
                                      <w:t>5</w:t>
                                    </w:r>
                                    <w:r w:rsidR="00357126">
                                      <w:rPr>
                                        <w:color w:val="E65B01" w:themeColor="accent1" w:themeShade="BF"/>
                                        <w:sz w:val="24"/>
                                        <w:szCs w:val="24"/>
                                        <w:lang w:val="fr-FR"/>
                                      </w:rPr>
                                      <w:t>/02/2015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63B89" w:rsidRDefault="00B8238F">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57126">
                                <w:rPr>
                                  <w:color w:val="E65B01" w:themeColor="accent1" w:themeShade="BF"/>
                                  <w:sz w:val="24"/>
                                  <w:szCs w:val="24"/>
                                </w:rPr>
                                <w:t>Melissa Boucher et Charlie Laplante</w:t>
                              </w:r>
                            </w:sdtContent>
                          </w:sdt>
                        </w:p>
                        <w:p w:rsidR="00F63B89" w:rsidRDefault="00B8238F">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357126">
                                <w:rPr>
                                  <w:color w:val="E65B01" w:themeColor="accent1" w:themeShade="BF"/>
                                  <w:sz w:val="24"/>
                                  <w:szCs w:val="24"/>
                                  <w:lang w:val="fr-FR"/>
                                </w:rPr>
                                <w:t>2</w:t>
                              </w:r>
                              <w:r w:rsidR="002E626B">
                                <w:rPr>
                                  <w:color w:val="E65B01" w:themeColor="accent1" w:themeShade="BF"/>
                                  <w:sz w:val="24"/>
                                  <w:szCs w:val="24"/>
                                  <w:lang w:val="fr-FR"/>
                                </w:rPr>
                                <w:t>5</w:t>
                              </w:r>
                              <w:r w:rsidR="00357126">
                                <w:rPr>
                                  <w:color w:val="E65B01" w:themeColor="accent1" w:themeShade="BF"/>
                                  <w:sz w:val="24"/>
                                  <w:szCs w:val="24"/>
                                  <w:lang w:val="fr-FR"/>
                                </w:rPr>
                                <w:t>/02/2015</w:t>
                              </w:r>
                            </w:sdtContent>
                          </w:sdt>
                        </w:p>
                      </w:txbxContent>
                    </v:textbox>
                    <w10:wrap anchorx="margin" anchory="margin"/>
                  </v:rect>
                </w:pict>
              </mc:Fallback>
            </mc:AlternateContent>
          </w:r>
          <w:r w:rsidR="00AA329A">
            <w:rPr>
              <w:i/>
              <w:iCs/>
              <w:smallCaps/>
              <w:color w:val="575F6D" w:themeColor="text2"/>
              <w:spacing w:val="5"/>
              <w:sz w:val="24"/>
              <w:szCs w:val="24"/>
            </w:rPr>
            <w:br w:type="page"/>
          </w:r>
        </w:sdtContent>
      </w:sdt>
    </w:p>
    <w:p w:rsidR="007209C8" w:rsidRPr="002E626B" w:rsidRDefault="007209C8" w:rsidP="007209C8">
      <w:pPr>
        <w:pStyle w:val="Titre"/>
        <w:jc w:val="center"/>
        <w:rPr>
          <w:b/>
        </w:rPr>
      </w:pPr>
      <w:r w:rsidRPr="002E626B">
        <w:rPr>
          <w:b/>
        </w:rPr>
        <w:lastRenderedPageBreak/>
        <w:t>Table des matières</w:t>
      </w:r>
    </w:p>
    <w:p w:rsidR="00B71FB4" w:rsidRPr="00B71FB4" w:rsidRDefault="00B71FB4" w:rsidP="007209C8">
      <w:pPr>
        <w:pStyle w:val="Titre"/>
        <w:jc w:val="center"/>
        <w:rPr>
          <w:sz w:val="14"/>
        </w:rPr>
      </w:pPr>
    </w:p>
    <w:p w:rsidR="006A10BC" w:rsidRPr="002E626B" w:rsidRDefault="006A10BC" w:rsidP="006A10BC">
      <w:pPr>
        <w:pStyle w:val="Titre"/>
        <w:ind w:firstLine="720"/>
        <w:rPr>
          <w:rStyle w:val="Titredulivre"/>
          <w:i/>
          <w:sz w:val="56"/>
          <w:u w:val="single"/>
        </w:rPr>
      </w:pPr>
      <w:r w:rsidRPr="002E626B">
        <w:rPr>
          <w:rStyle w:val="Accentuation"/>
          <w:i w:val="0"/>
          <w:sz w:val="24"/>
          <w:u w:val="single"/>
        </w:rPr>
        <w:t>Introduction</w:t>
      </w:r>
    </w:p>
    <w:p w:rsidR="00E32A79" w:rsidRPr="002E626B" w:rsidRDefault="00B71FB4" w:rsidP="002F034F">
      <w:pPr>
        <w:pStyle w:val="Titre"/>
        <w:rPr>
          <w:rStyle w:val="Accentuation"/>
          <w:b w:val="0"/>
          <w:sz w:val="20"/>
        </w:rPr>
      </w:pPr>
      <w:r w:rsidRPr="002E626B">
        <w:rPr>
          <w:rStyle w:val="Accentuation"/>
          <w:b w:val="0"/>
          <w:sz w:val="20"/>
        </w:rPr>
        <w:t>Objectif du document</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002E626B" w:rsidRPr="002E626B">
        <w:rPr>
          <w:rStyle w:val="Accentuation"/>
          <w:b w:val="0"/>
          <w:sz w:val="20"/>
        </w:rPr>
        <w:tab/>
      </w:r>
      <w:r w:rsidR="00E32A79" w:rsidRPr="002E626B">
        <w:rPr>
          <w:rStyle w:val="Accentuation"/>
          <w:b w:val="0"/>
          <w:sz w:val="20"/>
        </w:rPr>
        <w:t>2</w:t>
      </w:r>
    </w:p>
    <w:p w:rsidR="00B71FB4" w:rsidRPr="002E626B" w:rsidRDefault="00E32A79" w:rsidP="002F034F">
      <w:pPr>
        <w:pStyle w:val="Titre"/>
        <w:rPr>
          <w:rStyle w:val="Accentuation"/>
          <w:b w:val="0"/>
          <w:sz w:val="20"/>
        </w:rPr>
      </w:pPr>
      <w:r w:rsidRPr="002E626B">
        <w:rPr>
          <w:rStyle w:val="Accentuation"/>
          <w:b w:val="0"/>
          <w:sz w:val="20"/>
        </w:rPr>
        <w:t>Portée du document</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F034F" w:rsidRPr="002E626B">
        <w:rPr>
          <w:rStyle w:val="Accentuation"/>
          <w:b w:val="0"/>
          <w:sz w:val="20"/>
        </w:rPr>
        <w:tab/>
      </w:r>
      <w:r w:rsidR="00B71FB4" w:rsidRPr="002E626B">
        <w:rPr>
          <w:rStyle w:val="Accentuation"/>
          <w:b w:val="0"/>
          <w:sz w:val="20"/>
        </w:rPr>
        <w:t>2</w:t>
      </w:r>
    </w:p>
    <w:p w:rsidR="006A10BC" w:rsidRPr="002E626B" w:rsidRDefault="006A10BC" w:rsidP="002F034F">
      <w:pPr>
        <w:pStyle w:val="Titre"/>
        <w:rPr>
          <w:rStyle w:val="Accentuation"/>
          <w:b w:val="0"/>
          <w:sz w:val="20"/>
        </w:rPr>
      </w:pPr>
      <w:r w:rsidRPr="002E626B">
        <w:rPr>
          <w:rStyle w:val="Accentuation"/>
          <w:b w:val="0"/>
          <w:sz w:val="20"/>
        </w:rPr>
        <w:t>Références</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2</w:t>
      </w:r>
    </w:p>
    <w:p w:rsidR="007E7F21" w:rsidRPr="002E626B" w:rsidRDefault="00E32A79" w:rsidP="002F034F">
      <w:pPr>
        <w:pStyle w:val="Titre"/>
        <w:rPr>
          <w:rStyle w:val="Accentuation"/>
          <w:b w:val="0"/>
          <w:sz w:val="20"/>
        </w:rPr>
      </w:pPr>
      <w:r w:rsidRPr="002E626B">
        <w:rPr>
          <w:rStyle w:val="Accentuation"/>
          <w:b w:val="0"/>
          <w:sz w:val="20"/>
        </w:rPr>
        <w:t xml:space="preserve">Problématique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E626B" w:rsidRPr="002E626B">
        <w:rPr>
          <w:rStyle w:val="Accentuation"/>
          <w:b w:val="0"/>
          <w:sz w:val="20"/>
        </w:rPr>
        <w:tab/>
        <w:t>2</w:t>
      </w:r>
    </w:p>
    <w:p w:rsidR="002E626B" w:rsidRPr="002E626B" w:rsidRDefault="002E626B" w:rsidP="002F034F">
      <w:pPr>
        <w:pStyle w:val="Titre"/>
        <w:rPr>
          <w:rStyle w:val="Accentuation"/>
          <w:sz w:val="6"/>
        </w:rPr>
      </w:pP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Description de contexte</w:t>
      </w:r>
    </w:p>
    <w:p w:rsidR="00E32A79" w:rsidRPr="002E626B" w:rsidRDefault="00E32A79" w:rsidP="002F034F">
      <w:pPr>
        <w:pStyle w:val="Titre"/>
        <w:rPr>
          <w:rStyle w:val="Accentuation"/>
          <w:b w:val="0"/>
          <w:sz w:val="20"/>
        </w:rPr>
      </w:pPr>
      <w:r w:rsidRPr="002E626B">
        <w:rPr>
          <w:rStyle w:val="Accentuation"/>
          <w:b w:val="0"/>
          <w:sz w:val="20"/>
        </w:rPr>
        <w:t>Diagramme</w:t>
      </w:r>
      <w:r w:rsidR="002E626B" w:rsidRPr="002E626B">
        <w:rPr>
          <w:rStyle w:val="Accentuation"/>
          <w:b w:val="0"/>
          <w:sz w:val="20"/>
        </w:rPr>
        <w:t xml:space="preserve">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002E626B">
        <w:rPr>
          <w:rStyle w:val="Accentuation"/>
          <w:b w:val="0"/>
          <w:sz w:val="20"/>
        </w:rPr>
        <w:tab/>
      </w:r>
      <w:r w:rsidR="002F034F" w:rsidRPr="002E626B">
        <w:rPr>
          <w:rStyle w:val="Accentuation"/>
          <w:b w:val="0"/>
          <w:sz w:val="20"/>
        </w:rPr>
        <w:tab/>
        <w:t>3</w:t>
      </w:r>
    </w:p>
    <w:p w:rsidR="00E32A79" w:rsidRPr="002E626B" w:rsidRDefault="002F034F" w:rsidP="002F034F">
      <w:pPr>
        <w:pStyle w:val="Titre"/>
        <w:rPr>
          <w:rStyle w:val="Accentuation"/>
          <w:b w:val="0"/>
          <w:sz w:val="20"/>
        </w:rPr>
      </w:pPr>
      <w:r w:rsidRPr="002E626B">
        <w:rPr>
          <w:rStyle w:val="Accentuation"/>
          <w:b w:val="0"/>
          <w:sz w:val="20"/>
        </w:rPr>
        <w:t>D</w:t>
      </w:r>
      <w:r w:rsidR="00B71FB4" w:rsidRPr="002E626B">
        <w:rPr>
          <w:rStyle w:val="Accentuation"/>
          <w:b w:val="0"/>
          <w:sz w:val="20"/>
        </w:rPr>
        <w:t>escri</w:t>
      </w:r>
      <w:r w:rsidR="002E626B" w:rsidRPr="002E626B">
        <w:rPr>
          <w:rStyle w:val="Accentuation"/>
          <w:b w:val="0"/>
          <w:sz w:val="20"/>
        </w:rPr>
        <w:t>ption des cas d’utilisation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B71FB4"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1</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4</w:t>
      </w:r>
    </w:p>
    <w:p w:rsidR="002F034F" w:rsidRPr="002E626B" w:rsidRDefault="002F034F" w:rsidP="002F034F">
      <w:pPr>
        <w:pStyle w:val="Titre"/>
        <w:ind w:firstLine="720"/>
        <w:rPr>
          <w:rStyle w:val="Accentuation"/>
          <w:b w:val="0"/>
          <w:sz w:val="20"/>
        </w:rPr>
      </w:pPr>
      <w:r w:rsidRPr="002E626B">
        <w:rPr>
          <w:rStyle w:val="Accentuation"/>
          <w:b w:val="0"/>
          <w:sz w:val="20"/>
        </w:rPr>
        <w:t>Cas 2</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5</w:t>
      </w:r>
    </w:p>
    <w:p w:rsidR="002F034F" w:rsidRPr="002E626B" w:rsidRDefault="002F034F" w:rsidP="002F034F">
      <w:pPr>
        <w:pStyle w:val="Titre"/>
        <w:ind w:firstLine="720"/>
        <w:rPr>
          <w:rStyle w:val="Accentuation"/>
          <w:b w:val="0"/>
          <w:sz w:val="20"/>
        </w:rPr>
      </w:pPr>
      <w:r w:rsidRPr="002E626B">
        <w:rPr>
          <w:rStyle w:val="Accentuation"/>
          <w:b w:val="0"/>
          <w:sz w:val="20"/>
        </w:rPr>
        <w:t>Cas 3</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6</w:t>
      </w:r>
    </w:p>
    <w:p w:rsidR="002F034F" w:rsidRPr="002E626B" w:rsidRDefault="002F034F" w:rsidP="002F034F">
      <w:pPr>
        <w:pStyle w:val="Titre"/>
        <w:ind w:firstLine="720"/>
        <w:rPr>
          <w:rStyle w:val="Accentuation"/>
          <w:b w:val="0"/>
          <w:sz w:val="20"/>
        </w:rPr>
      </w:pPr>
      <w:r w:rsidRPr="002E626B">
        <w:rPr>
          <w:rStyle w:val="Accentuation"/>
          <w:b w:val="0"/>
          <w:sz w:val="20"/>
        </w:rPr>
        <w:t>Cas 4</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7</w:t>
      </w:r>
    </w:p>
    <w:p w:rsidR="00E32A79" w:rsidRPr="002E626B" w:rsidRDefault="00E32A79" w:rsidP="002F034F">
      <w:pPr>
        <w:pStyle w:val="Titre"/>
        <w:rPr>
          <w:rStyle w:val="Accentuation"/>
          <w:b w:val="0"/>
          <w:sz w:val="20"/>
        </w:rPr>
      </w:pPr>
      <w:r w:rsidRPr="002E626B">
        <w:rPr>
          <w:rStyle w:val="Accentuation"/>
          <w:b w:val="0"/>
          <w:sz w:val="20"/>
        </w:rPr>
        <w:t>Diagramme U</w:t>
      </w:r>
      <w:r w:rsidR="002F034F" w:rsidRPr="002E626B">
        <w:rPr>
          <w:rStyle w:val="Accentuation"/>
          <w:b w:val="0"/>
          <w:sz w:val="20"/>
        </w:rPr>
        <w:t>ML</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2F034F" w:rsidRPr="002E626B">
        <w:rPr>
          <w:rStyle w:val="Accentuation"/>
          <w:b w:val="0"/>
          <w:sz w:val="20"/>
        </w:rPr>
        <w:tab/>
        <w:t>8</w:t>
      </w:r>
    </w:p>
    <w:p w:rsidR="00B71FB4" w:rsidRPr="002E626B" w:rsidRDefault="002F034F" w:rsidP="002F034F">
      <w:pPr>
        <w:pStyle w:val="Titre"/>
        <w:tabs>
          <w:tab w:val="left" w:pos="426"/>
        </w:tabs>
        <w:rPr>
          <w:rStyle w:val="Accentuation"/>
          <w:b w:val="0"/>
          <w:sz w:val="20"/>
        </w:rPr>
      </w:pPr>
      <w:r w:rsidRPr="002E626B">
        <w:rPr>
          <w:rStyle w:val="Accentuation"/>
          <w:b w:val="0"/>
          <w:sz w:val="20"/>
        </w:rPr>
        <w:t>Diagramme de classes</w:t>
      </w:r>
      <w:r w:rsidR="00B71FB4" w:rsidRPr="002E626B">
        <w:rPr>
          <w:rStyle w:val="Accentuation"/>
          <w:b w:val="0"/>
          <w:sz w:val="20"/>
        </w:rPr>
        <w:tab/>
        <w:t xml:space="preserve">           </w:t>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00B71FB4" w:rsidRPr="002E626B">
        <w:rPr>
          <w:rStyle w:val="Accentuation"/>
          <w:b w:val="0"/>
          <w:sz w:val="20"/>
        </w:rPr>
        <w:tab/>
      </w:r>
      <w:r w:rsidRPr="002E626B">
        <w:rPr>
          <w:rStyle w:val="Accentuation"/>
          <w:b w:val="0"/>
          <w:sz w:val="20"/>
        </w:rPr>
        <w:tab/>
        <w:t>9</w:t>
      </w:r>
    </w:p>
    <w:p w:rsidR="002F034F" w:rsidRPr="002E626B" w:rsidRDefault="002F034F" w:rsidP="002F034F">
      <w:pPr>
        <w:pStyle w:val="Titre"/>
        <w:tabs>
          <w:tab w:val="left" w:pos="426"/>
        </w:tabs>
        <w:rPr>
          <w:rStyle w:val="Accentuation"/>
          <w:b w:val="0"/>
          <w:sz w:val="20"/>
        </w:rPr>
      </w:pPr>
      <w:r w:rsidRPr="002E626B">
        <w:rPr>
          <w:rStyle w:val="Accentuation"/>
          <w:b w:val="0"/>
          <w:sz w:val="20"/>
        </w:rPr>
        <w:t>Modèle relationne</w:t>
      </w:r>
      <w:r w:rsidR="002E626B" w:rsidRPr="002E626B">
        <w:rPr>
          <w:rStyle w:val="Accentuation"/>
          <w:b w:val="0"/>
          <w:sz w:val="20"/>
        </w:rPr>
        <w:t>l</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t>10</w:t>
      </w:r>
    </w:p>
    <w:p w:rsidR="002E626B" w:rsidRPr="002E626B" w:rsidRDefault="002E626B" w:rsidP="002F034F">
      <w:pPr>
        <w:pStyle w:val="Titre"/>
        <w:tabs>
          <w:tab w:val="left" w:pos="426"/>
        </w:tabs>
        <w:rPr>
          <w:rStyle w:val="Accentuation"/>
          <w:sz w:val="6"/>
        </w:rPr>
      </w:pPr>
    </w:p>
    <w:p w:rsidR="004D7313" w:rsidRPr="002E626B" w:rsidRDefault="004D7313" w:rsidP="004D7313">
      <w:pPr>
        <w:pStyle w:val="Titre"/>
        <w:ind w:firstLine="720"/>
        <w:rPr>
          <w:rStyle w:val="Accentuation"/>
          <w:rFonts w:cs="Times New Roman"/>
          <w:b w:val="0"/>
          <w:smallCaps w:val="0"/>
          <w:color w:val="000000"/>
          <w:sz w:val="56"/>
          <w:szCs w:val="48"/>
          <w:u w:val="single"/>
        </w:rPr>
      </w:pPr>
      <w:r w:rsidRPr="002E626B">
        <w:rPr>
          <w:rStyle w:val="Accentuation"/>
          <w:i w:val="0"/>
          <w:sz w:val="24"/>
          <w:u w:val="single"/>
        </w:rPr>
        <w:t>Conclusion</w:t>
      </w:r>
    </w:p>
    <w:p w:rsidR="006E4CBF" w:rsidRPr="002E626B" w:rsidRDefault="006E4CBF" w:rsidP="002F034F">
      <w:pPr>
        <w:pStyle w:val="Titre"/>
        <w:tabs>
          <w:tab w:val="left" w:pos="426"/>
        </w:tabs>
        <w:rPr>
          <w:rStyle w:val="Accentuation"/>
          <w:b w:val="0"/>
          <w:sz w:val="20"/>
        </w:rPr>
      </w:pPr>
      <w:r w:rsidRPr="002E626B">
        <w:rPr>
          <w:rStyle w:val="Accentuation"/>
          <w:b w:val="0"/>
          <w:sz w:val="20"/>
        </w:rPr>
        <w:t>évaluer la faisabilité</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11</w:t>
      </w:r>
    </w:p>
    <w:p w:rsidR="002F034F" w:rsidRPr="002E626B" w:rsidRDefault="002F034F" w:rsidP="002F034F">
      <w:pPr>
        <w:pStyle w:val="Titre"/>
        <w:tabs>
          <w:tab w:val="left" w:pos="426"/>
        </w:tabs>
        <w:rPr>
          <w:rStyle w:val="Accentuation"/>
          <w:b w:val="0"/>
          <w:sz w:val="20"/>
        </w:rPr>
      </w:pPr>
      <w:r w:rsidRPr="002E626B">
        <w:rPr>
          <w:rStyle w:val="Accentuation"/>
          <w:b w:val="0"/>
          <w:sz w:val="20"/>
        </w:rPr>
        <w:t>Solution</w:t>
      </w:r>
      <w:r w:rsidR="006E4CBF" w:rsidRPr="002E626B">
        <w:rPr>
          <w:rStyle w:val="Accentuation"/>
          <w:b w:val="0"/>
          <w:sz w:val="20"/>
        </w:rPr>
        <w:t>s</w:t>
      </w:r>
      <w:r w:rsidR="002E626B" w:rsidRPr="002E626B">
        <w:rPr>
          <w:rStyle w:val="Accentuation"/>
          <w:b w:val="0"/>
          <w:sz w:val="20"/>
        </w:rPr>
        <w:t xml:space="preserve"> d’implémentation</w:t>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002E626B" w:rsidRPr="002E626B">
        <w:rPr>
          <w:rStyle w:val="Accentuation"/>
          <w:b w:val="0"/>
          <w:sz w:val="20"/>
        </w:rPr>
        <w:tab/>
      </w:r>
      <w:r w:rsidRPr="002E626B">
        <w:rPr>
          <w:rStyle w:val="Accentuation"/>
          <w:b w:val="0"/>
          <w:sz w:val="20"/>
        </w:rPr>
        <w:tab/>
      </w:r>
      <w:r w:rsidRPr="002E626B">
        <w:rPr>
          <w:rStyle w:val="Accentuation"/>
          <w:b w:val="0"/>
          <w:sz w:val="20"/>
        </w:rPr>
        <w:tab/>
        <w:t>11</w:t>
      </w:r>
    </w:p>
    <w:p w:rsidR="007209C8" w:rsidRDefault="002F034F" w:rsidP="002F034F">
      <w:pPr>
        <w:pStyle w:val="Titre"/>
        <w:tabs>
          <w:tab w:val="left" w:pos="426"/>
        </w:tabs>
        <w:rPr>
          <w:rStyle w:val="Accentuation"/>
          <w:b w:val="0"/>
          <w:sz w:val="20"/>
        </w:rPr>
      </w:pPr>
      <w:r w:rsidRPr="002E626B">
        <w:rPr>
          <w:rStyle w:val="Accentuation"/>
          <w:b w:val="0"/>
          <w:sz w:val="20"/>
        </w:rPr>
        <w:t>Échéancier d’implémentation</w:t>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r>
      <w:r w:rsidRPr="002E626B">
        <w:rPr>
          <w:rStyle w:val="Accentuation"/>
          <w:b w:val="0"/>
          <w:sz w:val="20"/>
        </w:rPr>
        <w:tab/>
        <w:t>11</w:t>
      </w:r>
    </w:p>
    <w:p w:rsidR="007E7F21" w:rsidRPr="007E7F21" w:rsidRDefault="007E7F21" w:rsidP="007E7F21">
      <w:pPr>
        <w:pStyle w:val="Titre"/>
        <w:ind w:firstLine="720"/>
        <w:rPr>
          <w:rStyle w:val="Accentuation"/>
          <w:sz w:val="6"/>
        </w:rPr>
      </w:pPr>
    </w:p>
    <w:p w:rsidR="007E7F21" w:rsidRDefault="007E7F21" w:rsidP="007E7F21">
      <w:pPr>
        <w:pStyle w:val="Titre"/>
        <w:tabs>
          <w:tab w:val="left" w:pos="426"/>
        </w:tabs>
        <w:ind w:left="720"/>
        <w:rPr>
          <w:rStyle w:val="Accentuation"/>
          <w:i w:val="0"/>
          <w:sz w:val="24"/>
          <w:u w:val="single"/>
        </w:rPr>
      </w:pPr>
    </w:p>
    <w:p w:rsidR="007E7F21" w:rsidRDefault="007E7F21" w:rsidP="007E7F21">
      <w:pPr>
        <w:pStyle w:val="Titre"/>
        <w:tabs>
          <w:tab w:val="left" w:pos="426"/>
        </w:tabs>
        <w:ind w:left="720"/>
        <w:rPr>
          <w:rStyle w:val="Accentuation"/>
          <w:i w:val="0"/>
          <w:sz w:val="24"/>
          <w:u w:val="single"/>
        </w:rPr>
      </w:pPr>
    </w:p>
    <w:p w:rsidR="007E7F21" w:rsidRPr="007E7F21" w:rsidRDefault="007E7F21" w:rsidP="007E7F21">
      <w:pPr>
        <w:pStyle w:val="Titre"/>
        <w:tabs>
          <w:tab w:val="left" w:pos="426"/>
        </w:tabs>
        <w:ind w:left="720"/>
        <w:rPr>
          <w:rStyle w:val="Accentuation"/>
          <w:b w:val="0"/>
          <w:sz w:val="20"/>
        </w:rPr>
      </w:pPr>
      <w:r>
        <w:rPr>
          <w:rStyle w:val="Accentuation"/>
          <w:b w:val="0"/>
          <w:sz w:val="20"/>
        </w:rPr>
        <w:tab/>
      </w:r>
      <w:r>
        <w:rPr>
          <w:rStyle w:val="Accentuation"/>
          <w:b w:val="0"/>
          <w:sz w:val="20"/>
        </w:rPr>
        <w:tab/>
      </w:r>
      <w:r>
        <w:rPr>
          <w:rStyle w:val="Accentuation"/>
          <w:b w:val="0"/>
          <w:sz w:val="20"/>
        </w:rPr>
        <w:tab/>
      </w:r>
    </w:p>
    <w:p w:rsidR="00D01584" w:rsidRDefault="00D01584">
      <w:pPr>
        <w:pStyle w:val="Titre"/>
        <w:rPr>
          <w:rFonts w:asciiTheme="minorHAnsi" w:eastAsiaTheme="minorEastAsia" w:hAnsiTheme="minorHAnsi"/>
          <w:smallCaps w:val="0"/>
          <w:spacing w:val="0"/>
        </w:rPr>
      </w:pPr>
    </w:p>
    <w:p w:rsidR="00CF64EE" w:rsidRPr="002E626B" w:rsidRDefault="004D7313" w:rsidP="00CF64EE">
      <w:pPr>
        <w:pStyle w:val="Titre"/>
        <w:jc w:val="center"/>
        <w:rPr>
          <w:b/>
        </w:rPr>
      </w:pPr>
      <w:r w:rsidRPr="002E626B">
        <w:rPr>
          <w:b/>
        </w:rPr>
        <w:lastRenderedPageBreak/>
        <w:t>Introduction</w:t>
      </w:r>
    </w:p>
    <w:p w:rsidR="006E4CBF" w:rsidRPr="00CF64EE" w:rsidRDefault="00AA329A" w:rsidP="00CF64EE">
      <w:pPr>
        <w:pStyle w:val="Titre"/>
        <w:spacing w:line="240" w:lineRule="auto"/>
        <w:jc w:val="center"/>
        <w:rPr>
          <w:sz w:val="18"/>
        </w:rPr>
      </w:pPr>
      <w:r w:rsidRPr="00CF64EE">
        <w:rPr>
          <w:sz w:val="18"/>
        </w:rPr>
        <mc:AlternateContent>
          <mc:Choice Requires="wpg">
            <w:drawing>
              <wp:anchor distT="0" distB="0" distL="114300" distR="114300" simplePos="0" relativeHeight="251646976" behindDoc="0" locked="0" layoutInCell="1" allowOverlap="1" wp14:anchorId="6B37BAF4" wp14:editId="540C080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079839F"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Pr="00CF64EE">
        <w:rPr>
          <w:sz w:val="18"/>
        </w:rPr>
        <mc:AlternateContent>
          <mc:Choice Requires="wpg">
            <w:drawing>
              <wp:anchor distT="0" distB="0" distL="114300" distR="114300" simplePos="0" relativeHeight="251648000" behindDoc="0" locked="0" layoutInCell="1" allowOverlap="1" wp14:anchorId="49C82B7B" wp14:editId="1F38EB1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BB6F1FA"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49024" behindDoc="0" locked="0" layoutInCell="1" allowOverlap="1" wp14:anchorId="649E1DD6" wp14:editId="20EB7AF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B06EBCC"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Pr="00CF64EE">
        <w:rPr>
          <w:sz w:val="18"/>
        </w:rPr>
        <mc:AlternateContent>
          <mc:Choice Requires="wpg">
            <w:drawing>
              <wp:anchor distT="0" distB="0" distL="114300" distR="114300" simplePos="0" relativeHeight="251650048" behindDoc="0" locked="0" layoutInCell="1" allowOverlap="1" wp14:anchorId="05513F93" wp14:editId="19008BC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E46DD3F"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Pr="00CF64EE">
        <w:rPr>
          <w:sz w:val="18"/>
        </w:rPr>
        <mc:AlternateContent>
          <mc:Choice Requires="wpg">
            <w:drawing>
              <wp:anchor distT="0" distB="0" distL="114300" distR="114300" simplePos="0" relativeHeight="251651072" behindDoc="0" locked="0" layoutInCell="1" allowOverlap="1" wp14:anchorId="5D2E85FE" wp14:editId="5CD747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C7A4EC3"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52096" behindDoc="0" locked="0" layoutInCell="1" allowOverlap="1" wp14:anchorId="76221AF2" wp14:editId="15709DD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B04EA6B"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53120" behindDoc="0" locked="0" layoutInCell="1" allowOverlap="1" wp14:anchorId="470E8BB9" wp14:editId="1413226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4783FD3"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Pr="00CF64EE">
        <w:rPr>
          <w:sz w:val="18"/>
        </w:rPr>
        <mc:AlternateContent>
          <mc:Choice Requires="wpg">
            <w:drawing>
              <wp:anchor distT="0" distB="0" distL="114300" distR="114300" simplePos="0" relativeHeight="251654144" behindDoc="0" locked="0" layoutInCell="1" allowOverlap="1" wp14:anchorId="480AC076" wp14:editId="5F8642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35C75BC"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55168" behindDoc="0" locked="0" layoutInCell="1" allowOverlap="1" wp14:anchorId="6B8173B7" wp14:editId="60412D1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1FA2D2"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Pr="00CF64EE">
        <w:rPr>
          <w:sz w:val="18"/>
        </w:rPr>
        <mc:AlternateContent>
          <mc:Choice Requires="wpg">
            <w:drawing>
              <wp:anchor distT="0" distB="0" distL="114300" distR="114300" simplePos="0" relativeHeight="251656192" behindDoc="0" locked="0" layoutInCell="1" allowOverlap="1" wp14:anchorId="1E8DCDC5" wp14:editId="411BCE1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D5F7A3"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57216" behindDoc="0" locked="0" layoutInCell="1" allowOverlap="1" wp14:anchorId="0F19299F" wp14:editId="535E79A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6D0016C"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58240" behindDoc="0" locked="0" layoutInCell="1" allowOverlap="1" wp14:anchorId="0E9F9C33" wp14:editId="1C38151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FF8941B"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59264" behindDoc="0" locked="0" layoutInCell="1" allowOverlap="1" wp14:anchorId="1139BDBC" wp14:editId="6F3085D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61B74EE"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Pr="00CF64EE">
        <w:rPr>
          <w:sz w:val="18"/>
        </w:rPr>
        <mc:AlternateContent>
          <mc:Choice Requires="wpg">
            <w:drawing>
              <wp:anchor distT="0" distB="0" distL="114300" distR="114300" simplePos="0" relativeHeight="251660288" behindDoc="0" locked="0" layoutInCell="1" allowOverlap="1" wp14:anchorId="14E9FCAD" wp14:editId="6F8F3F6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F6ED655"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61312" behindDoc="0" locked="0" layoutInCell="1" allowOverlap="1" wp14:anchorId="2A081B3D" wp14:editId="1409B4C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8B83A99"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Pr="00CF64EE">
        <w:rPr>
          <w:sz w:val="18"/>
        </w:rPr>
        <mc:AlternateContent>
          <mc:Choice Requires="wpg">
            <w:drawing>
              <wp:anchor distT="0" distB="0" distL="114300" distR="114300" simplePos="0" relativeHeight="251662336" behindDoc="0" locked="0" layoutInCell="1" allowOverlap="1" wp14:anchorId="1E07E731" wp14:editId="303D0B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7AC6D73"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Pr="00CF64EE">
        <w:rPr>
          <w:sz w:val="18"/>
        </w:rPr>
        <mc:AlternateContent>
          <mc:Choice Requires="wpg">
            <w:drawing>
              <wp:anchor distT="0" distB="0" distL="114300" distR="114300" simplePos="0" relativeHeight="251663360" behindDoc="0" locked="0" layoutInCell="1" allowOverlap="1" wp14:anchorId="19F4533A" wp14:editId="4D299B5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90498DE"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Pr="00CF64EE">
        <w:rPr>
          <w:sz w:val="18"/>
        </w:rPr>
        <mc:AlternateContent>
          <mc:Choice Requires="wpg">
            <w:drawing>
              <wp:anchor distT="0" distB="0" distL="114300" distR="114300" simplePos="0" relativeHeight="251664384" behindDoc="0" locked="0" layoutInCell="1" allowOverlap="1" wp14:anchorId="54F6C0BA" wp14:editId="194C701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7AEA164"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Pr="00CF64EE">
        <w:rPr>
          <w:sz w:val="18"/>
        </w:rPr>
        <mc:AlternateContent>
          <mc:Choice Requires="wpg">
            <w:drawing>
              <wp:anchor distT="0" distB="0" distL="114300" distR="114300" simplePos="0" relativeHeight="251665408" behindDoc="0" locked="0" layoutInCell="1" allowOverlap="1" wp14:anchorId="60BE1ADF" wp14:editId="7819C98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F5AFBC7"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66432" behindDoc="0" locked="0" layoutInCell="1" allowOverlap="1" wp14:anchorId="0F270EE4" wp14:editId="6873003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84C0631"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Pr="00CF64EE">
        <w:rPr>
          <w:sz w:val="18"/>
        </w:rPr>
        <mc:AlternateContent>
          <mc:Choice Requires="wpg">
            <w:drawing>
              <wp:anchor distT="0" distB="0" distL="114300" distR="114300" simplePos="0" relativeHeight="251667456" behindDoc="0" locked="0" layoutInCell="1" allowOverlap="1" wp14:anchorId="0061B8BC" wp14:editId="3FF8C15D">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506478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471EEC" w:rsidRDefault="006E4CBF" w:rsidP="00471EEC">
      <w:pPr>
        <w:pStyle w:val="Titre2"/>
        <w:rPr>
          <w:rStyle w:val="Accentuation"/>
          <w:sz w:val="24"/>
        </w:rPr>
      </w:pPr>
      <w:r>
        <w:rPr>
          <w:rStyle w:val="Accentuation"/>
          <w:sz w:val="24"/>
        </w:rPr>
        <w:t>Objectif du document</w:t>
      </w:r>
      <w:r w:rsidR="00471EEC">
        <w:rPr>
          <w:rStyle w:val="Accentuation"/>
          <w:sz w:val="24"/>
        </w:rPr>
        <w:t xml:space="preserve"> </w:t>
      </w:r>
    </w:p>
    <w:p w:rsidR="00471EEC" w:rsidRPr="00471EEC" w:rsidRDefault="00471EEC" w:rsidP="00471EEC">
      <w:pPr>
        <w:spacing w:line="240" w:lineRule="auto"/>
        <w:rPr>
          <w:sz w:val="2"/>
        </w:rPr>
      </w:pPr>
    </w:p>
    <w:p w:rsidR="00471EEC" w:rsidRDefault="007C1B90" w:rsidP="007C1B90">
      <w:pPr>
        <w:pStyle w:val="Paragraphedeliste"/>
        <w:jc w:val="both"/>
      </w:pPr>
      <w:r>
        <w:t xml:space="preserve">Ce document servira à prouver que la demande du client a bien été comprise et ainsi démontrer l’analyse qui en a été fait. Une analyse de modélisation, des clarifications de l’énoncé et des besoins du client ainsi que des évaluations de cas et de solutions auront été fait avant l’écriture de ce document afin de permettre de comprendre le projet à qui le veux bien. </w:t>
      </w:r>
    </w:p>
    <w:p w:rsidR="00D6644E" w:rsidRPr="00471EEC" w:rsidRDefault="00D6644E" w:rsidP="007C1B90">
      <w:pPr>
        <w:pStyle w:val="Paragraphedeliste"/>
        <w:jc w:val="both"/>
      </w:pPr>
    </w:p>
    <w:p w:rsidR="00471EEC" w:rsidRDefault="00471EEC" w:rsidP="00471EEC">
      <w:pPr>
        <w:pStyle w:val="Titre2"/>
        <w:rPr>
          <w:rStyle w:val="Accentuation"/>
          <w:sz w:val="24"/>
        </w:rPr>
      </w:pPr>
      <w:r>
        <w:rPr>
          <w:rStyle w:val="Accentuation"/>
          <w:sz w:val="24"/>
        </w:rPr>
        <w:t xml:space="preserve">Portée du document </w:t>
      </w:r>
    </w:p>
    <w:p w:rsidR="007C1B90" w:rsidRPr="007C1B90" w:rsidRDefault="007C1B90" w:rsidP="007C1B90">
      <w:pPr>
        <w:rPr>
          <w:sz w:val="2"/>
        </w:rPr>
      </w:pPr>
    </w:p>
    <w:p w:rsidR="00D6644E" w:rsidRDefault="007C1B90" w:rsidP="00D6644E">
      <w:pPr>
        <w:pStyle w:val="Paragraphedeliste"/>
        <w:jc w:val="both"/>
      </w:pPr>
      <w:r>
        <w:t>Le document présent s’adresse à toute personne pouvant lire et comprendre des diagrammes de cas d’utilisations et d’</w:t>
      </w:r>
      <w:r w:rsidR="00D6644E">
        <w:t xml:space="preserve">UML. Le client pourra également y retrouver des explications résumés des fonctionnalités du système. </w:t>
      </w:r>
    </w:p>
    <w:p w:rsidR="006A10BC" w:rsidRDefault="006A10BC" w:rsidP="00471EEC">
      <w:pPr>
        <w:pStyle w:val="Titre2"/>
        <w:rPr>
          <w:rStyle w:val="Accentuation"/>
          <w:sz w:val="24"/>
        </w:rPr>
      </w:pPr>
    </w:p>
    <w:p w:rsidR="00D6644E" w:rsidRDefault="00D6644E" w:rsidP="00471EEC">
      <w:pPr>
        <w:pStyle w:val="Titre2"/>
        <w:rPr>
          <w:rStyle w:val="Accentuation"/>
          <w:sz w:val="24"/>
        </w:rPr>
      </w:pPr>
      <w:r>
        <w:rPr>
          <w:rStyle w:val="Accentuation"/>
          <w:sz w:val="24"/>
        </w:rPr>
        <w:t>Références</w:t>
      </w:r>
    </w:p>
    <w:p w:rsidR="00D6644E" w:rsidRPr="007C1B90" w:rsidRDefault="00D6644E" w:rsidP="00D6644E">
      <w:pPr>
        <w:rPr>
          <w:sz w:val="2"/>
        </w:rPr>
      </w:pPr>
    </w:p>
    <w:p w:rsidR="00471EEC" w:rsidRPr="00D6644E" w:rsidRDefault="00D6644E" w:rsidP="00D6644E">
      <w:pPr>
        <w:pStyle w:val="Paragraphedeliste"/>
        <w:numPr>
          <w:ilvl w:val="0"/>
          <w:numId w:val="7"/>
        </w:numPr>
        <w:rPr>
          <w:b/>
          <w:i/>
          <w:color w:val="2B2F36" w:themeColor="text2" w:themeShade="80"/>
          <w:spacing w:val="10"/>
          <w:sz w:val="24"/>
          <w:szCs w:val="18"/>
        </w:rPr>
      </w:pPr>
      <w:r>
        <w:t xml:space="preserve">L’énoncé remis par le professeur </w:t>
      </w:r>
    </w:p>
    <w:p w:rsidR="00D6644E" w:rsidRPr="00A81321" w:rsidRDefault="00D6644E" w:rsidP="00D6644E">
      <w:pPr>
        <w:pStyle w:val="Paragraphedeliste"/>
        <w:numPr>
          <w:ilvl w:val="0"/>
          <w:numId w:val="7"/>
        </w:numPr>
        <w:rPr>
          <w:b/>
          <w:i/>
          <w:color w:val="2B2F36" w:themeColor="text2" w:themeShade="80"/>
          <w:spacing w:val="10"/>
          <w:sz w:val="24"/>
          <w:szCs w:val="18"/>
        </w:rPr>
      </w:pPr>
      <w:r>
        <w:t>La documentation du cours fait par le professeur</w:t>
      </w:r>
      <w:r w:rsidR="006A10BC">
        <w:t xml:space="preserve"> en ligne</w:t>
      </w:r>
    </w:p>
    <w:p w:rsidR="00A81321" w:rsidRPr="006A10BC" w:rsidRDefault="00A81321" w:rsidP="00D6644E">
      <w:pPr>
        <w:pStyle w:val="Paragraphedeliste"/>
        <w:numPr>
          <w:ilvl w:val="0"/>
          <w:numId w:val="7"/>
        </w:numPr>
        <w:rPr>
          <w:b/>
          <w:i/>
          <w:color w:val="2B2F36" w:themeColor="text2" w:themeShade="80"/>
          <w:spacing w:val="10"/>
          <w:sz w:val="24"/>
          <w:szCs w:val="18"/>
        </w:rPr>
      </w:pPr>
      <w:r>
        <w:t>La documentation</w:t>
      </w:r>
      <w:r w:rsidR="00663885">
        <w:t xml:space="preserve"> autre</w:t>
      </w:r>
      <w:r w:rsidR="006A10BC">
        <w:t xml:space="preserve"> trouvée</w:t>
      </w:r>
      <w:r>
        <w:t xml:space="preserve"> sur internet</w:t>
      </w:r>
    </w:p>
    <w:p w:rsidR="006A10BC" w:rsidRPr="006A10BC" w:rsidRDefault="006A10BC" w:rsidP="006A10BC">
      <w:pPr>
        <w:pStyle w:val="Paragraphedeliste"/>
        <w:numPr>
          <w:ilvl w:val="0"/>
          <w:numId w:val="7"/>
        </w:numPr>
        <w:rPr>
          <w:b/>
          <w:i/>
          <w:color w:val="2B2F36" w:themeColor="text2" w:themeShade="80"/>
          <w:spacing w:val="10"/>
          <w:sz w:val="24"/>
          <w:szCs w:val="18"/>
        </w:rPr>
      </w:pPr>
      <w:r>
        <w:t>Les explications du professeur</w:t>
      </w:r>
    </w:p>
    <w:p w:rsidR="006A10BC" w:rsidRPr="006A10BC" w:rsidRDefault="006A10BC" w:rsidP="006A10BC">
      <w:pPr>
        <w:pStyle w:val="Paragraphedeliste"/>
      </w:pPr>
    </w:p>
    <w:p w:rsidR="00AA329A" w:rsidRDefault="00471EEC" w:rsidP="00471EEC">
      <w:pPr>
        <w:pStyle w:val="Titre2"/>
        <w:rPr>
          <w:rStyle w:val="Accentuation"/>
          <w:sz w:val="24"/>
        </w:rPr>
      </w:pPr>
      <w:r>
        <w:rPr>
          <w:rStyle w:val="Accentuation"/>
          <w:sz w:val="24"/>
        </w:rPr>
        <w:t>Problématique</w:t>
      </w:r>
    </w:p>
    <w:p w:rsidR="004D7313" w:rsidRPr="007C1B90" w:rsidRDefault="004D7313" w:rsidP="004D7313">
      <w:pPr>
        <w:rPr>
          <w:sz w:val="2"/>
        </w:rPr>
      </w:pPr>
    </w:p>
    <w:p w:rsidR="004D7313" w:rsidRDefault="004D7313" w:rsidP="004D7313">
      <w:pPr>
        <w:pStyle w:val="Paragraphedeliste"/>
        <w:jc w:val="both"/>
      </w:pPr>
      <w:r>
        <w:t>Le client désire un jeu développé nommé Trivia Pursuit. Il s’agit d’un jeu questionnaire pouvant être joué de 2 à 4 joueurs. 6 catégories de questions sont disponibles pour divertir les joueurs.</w:t>
      </w:r>
      <w:r w:rsidR="00CF64EE">
        <w:t xml:space="preserve"> </w:t>
      </w:r>
      <w:r w:rsidR="004C4795">
        <w:t xml:space="preserve">Ce jeu doit </w:t>
      </w:r>
      <w:r w:rsidR="00DA3F39">
        <w:t>être composé d’une base de données ainsi que d’un programme fait à partir du langage Ado.Net.</w:t>
      </w:r>
    </w:p>
    <w:p w:rsidR="00471EEC" w:rsidRDefault="00471EEC"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Default="002E626B" w:rsidP="00471EEC"/>
    <w:p w:rsidR="002E626B" w:rsidRPr="002E626B" w:rsidRDefault="002E626B" w:rsidP="002E626B">
      <w:pPr>
        <w:pStyle w:val="Titre"/>
        <w:jc w:val="center"/>
        <w:rPr>
          <w:b/>
        </w:rPr>
      </w:pPr>
      <w:r w:rsidRPr="002E626B">
        <w:rPr>
          <w:b/>
        </w:rPr>
        <w:lastRenderedPageBreak/>
        <w:t>Description de contexte</w:t>
      </w:r>
    </w:p>
    <w:p w:rsidR="002E626B" w:rsidRDefault="002E626B" w:rsidP="002E626B">
      <w:pPr>
        <w:pStyle w:val="Titre2"/>
        <w:spacing w:line="360" w:lineRule="auto"/>
        <w:jc w:val="center"/>
        <w:rPr>
          <w:rStyle w:val="Accentuation"/>
          <w:sz w:val="24"/>
        </w:rPr>
      </w:pPr>
      <w:r w:rsidRPr="002E626B">
        <w:rPr>
          <w:rStyle w:val="Accentuation"/>
          <w:sz w:val="24"/>
        </w:rPr>
        <w:t>Diagramme de cas d’utilisation</w:t>
      </w:r>
    </w:p>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Default="005248C6" w:rsidP="005248C6"/>
    <w:p w:rsidR="005248C6" w:rsidRPr="005248C6" w:rsidRDefault="005248C6" w:rsidP="005248C6"/>
    <w:p w:rsidR="002E626B" w:rsidRDefault="002E626B" w:rsidP="005248C6">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lastRenderedPageBreak/>
        <w:t>Description des cas d’utilisation</w:t>
      </w:r>
    </w:p>
    <w:p w:rsidR="005248C6" w:rsidRDefault="005248C6" w:rsidP="005248C6">
      <w:pPr>
        <w:spacing w:after="0" w:line="360" w:lineRule="auto"/>
        <w:jc w:val="center"/>
        <w:rPr>
          <w:rStyle w:val="Accentuation"/>
          <w:b w:val="0"/>
          <w:sz w:val="20"/>
        </w:rPr>
      </w:pPr>
      <w:bookmarkStart w:id="0" w:name="_GoBack"/>
      <w:bookmarkEnd w:id="0"/>
    </w:p>
    <w:p w:rsidR="002E626B" w:rsidRDefault="002E626B" w:rsidP="005248C6">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t>Diagramme UML</w:t>
      </w:r>
    </w:p>
    <w:p w:rsidR="005248C6" w:rsidRPr="002E626B" w:rsidRDefault="005248C6" w:rsidP="005248C6">
      <w:pPr>
        <w:spacing w:after="0" w:line="360" w:lineRule="auto"/>
        <w:jc w:val="center"/>
        <w:rPr>
          <w:rStyle w:val="Accentuation"/>
          <w:rFonts w:asciiTheme="majorHAnsi" w:hAnsiTheme="majorHAnsi"/>
          <w:sz w:val="24"/>
        </w:rPr>
      </w:pPr>
    </w:p>
    <w:p w:rsidR="002E626B" w:rsidRPr="002E626B" w:rsidRDefault="002E626B" w:rsidP="005248C6">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t>Diagramme de classes</w:t>
      </w:r>
    </w:p>
    <w:p w:rsidR="002E626B" w:rsidRPr="002E626B" w:rsidRDefault="002E626B" w:rsidP="005248C6">
      <w:pPr>
        <w:spacing w:after="0" w:line="360" w:lineRule="auto"/>
        <w:jc w:val="center"/>
        <w:rPr>
          <w:rStyle w:val="Accentuation"/>
          <w:rFonts w:asciiTheme="majorHAnsi" w:hAnsiTheme="majorHAnsi"/>
          <w:sz w:val="24"/>
        </w:rPr>
      </w:pPr>
      <w:r w:rsidRPr="002E626B">
        <w:rPr>
          <w:rStyle w:val="Accentuation"/>
          <w:rFonts w:asciiTheme="majorHAnsi" w:hAnsiTheme="majorHAnsi"/>
          <w:sz w:val="24"/>
        </w:rPr>
        <w:t>Modèle relationnel</w:t>
      </w:r>
    </w:p>
    <w:sectPr w:rsidR="002E626B" w:rsidRPr="002E626B">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38F" w:rsidRDefault="00B8238F">
      <w:pPr>
        <w:spacing w:after="0" w:line="240" w:lineRule="auto"/>
      </w:pPr>
      <w:r>
        <w:separator/>
      </w:r>
    </w:p>
  </w:endnote>
  <w:endnote w:type="continuationSeparator" w:id="0">
    <w:p w:rsidR="00B8238F" w:rsidRDefault="00B8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AA329A">
    <w:pPr>
      <w:pStyle w:val="Pieddepage"/>
    </w:pPr>
    <w:r>
      <w:ptab w:relativeTo="margin" w:alignment="right" w:leader="none"/>
    </w:r>
    <w:r>
      <w:fldChar w:fldCharType="begin"/>
    </w:r>
    <w:r>
      <w:instrText>PAGE</w:instrText>
    </w:r>
    <w:r>
      <w:fldChar w:fldCharType="separate"/>
    </w:r>
    <w:r w:rsidR="007E7F21">
      <w:rPr>
        <w:noProof/>
      </w:rPr>
      <w:t>4</w:t>
    </w:r>
    <w:r>
      <w:fldChar w:fldCharType="end"/>
    </w:r>
    <w:r>
      <w:rPr>
        <w:lang w:val="fr-FR"/>
      </w:rP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5="http://schemas.microsoft.com/office/word/2012/wordml">
          <w:pict>
            <v:oval w14:anchorId="5FB5CCC5"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38F" w:rsidRDefault="00B8238F">
      <w:pPr>
        <w:spacing w:after="0" w:line="240" w:lineRule="auto"/>
      </w:pPr>
      <w:r>
        <w:separator/>
      </w:r>
    </w:p>
  </w:footnote>
  <w:footnote w:type="continuationSeparator" w:id="0">
    <w:p w:rsidR="00B8238F" w:rsidRDefault="00B82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B89" w:rsidRDefault="00AA329A">
    <w:pPr>
      <w:pStyle w:val="En-tte"/>
    </w:pPr>
    <w:r>
      <w:ptab w:relativeTo="margin" w:alignment="right" w:leader="none"/>
    </w:r>
    <w:sdt>
      <w:sdtPr>
        <w:id w:val="80127134"/>
        <w:placeholder>
          <w:docPart w:val="4D077487487D43BABFAEFC9843DEBACD"/>
        </w:placeholder>
        <w:dataBinding w:prefixMappings="xmlns:ns0='http://schemas.microsoft.com/office/2006/coverPageProps'" w:xpath="/ns0:CoverPageProperties[1]/ns0:PublishDate[1]" w:storeItemID="{55AF091B-3C7A-41E3-B477-F2FDAA23CFDA}"/>
        <w:date w:fullDate="2015-02-25T00:00:00Z">
          <w:dateFormat w:val="dd/MM/yyyy"/>
          <w:lid w:val="fr-FR"/>
          <w:storeMappedDataAs w:val="dateTime"/>
          <w:calendar w:val="gregorian"/>
        </w:date>
      </w:sdtPr>
      <w:sdtEndPr/>
      <w:sdtContent>
        <w:r w:rsidR="002E626B">
          <w:rPr>
            <w:lang w:val="fr-FR"/>
          </w:rPr>
          <w:t>25/02/2015</w:t>
        </w:r>
      </w:sdtContent>
    </w:sdt>
    <w:r>
      <w:rPr>
        <w:noProof/>
      </w:rPr>
      <mc:AlternateContent>
        <mc:Choice Requires="wps">
          <w:drawing>
            <wp:anchor distT="0" distB="0" distL="114300" distR="114300" simplePos="0" relativeHeight="251659264" behindDoc="0" locked="0" layoutInCell="1" allowOverlap="1" wp14:anchorId="106890E2" wp14:editId="168AD751">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5="http://schemas.microsoft.com/office/word/2012/wordml">
          <w:pict>
            <v:shapetype w14:anchorId="3636A376"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567739D"/>
    <w:multiLevelType w:val="hybridMultilevel"/>
    <w:tmpl w:val="A3CC5BBE"/>
    <w:lvl w:ilvl="0" w:tplc="88C0A98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6865374A"/>
    <w:multiLevelType w:val="hybridMultilevel"/>
    <w:tmpl w:val="15C214DA"/>
    <w:lvl w:ilvl="0" w:tplc="3876794E">
      <w:numFmt w:val="bullet"/>
      <w:lvlText w:val="-"/>
      <w:lvlJc w:val="left"/>
      <w:pPr>
        <w:ind w:left="1080" w:hanging="360"/>
      </w:pPr>
      <w:rPr>
        <w:rFonts w:ascii="Century Schoolbook" w:eastAsiaTheme="minorHAnsi" w:hAnsi="Century Schoolbook" w:cstheme="minorBidi" w:hint="default"/>
        <w:b w:val="0"/>
        <w:i w:val="0"/>
        <w:color w:val="414751" w:themeColor="text2" w:themeShade="BF"/>
        <w:sz w:val="20"/>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126"/>
    <w:rsid w:val="002E626B"/>
    <w:rsid w:val="002F034F"/>
    <w:rsid w:val="00311FCE"/>
    <w:rsid w:val="00357126"/>
    <w:rsid w:val="00471EEC"/>
    <w:rsid w:val="004C4795"/>
    <w:rsid w:val="004D7313"/>
    <w:rsid w:val="00520B6E"/>
    <w:rsid w:val="005248C6"/>
    <w:rsid w:val="00663885"/>
    <w:rsid w:val="006A10BC"/>
    <w:rsid w:val="006E4CBF"/>
    <w:rsid w:val="007209C8"/>
    <w:rsid w:val="007C1B90"/>
    <w:rsid w:val="007E7F21"/>
    <w:rsid w:val="00A132D7"/>
    <w:rsid w:val="00A81321"/>
    <w:rsid w:val="00AA329A"/>
    <w:rsid w:val="00B71FB4"/>
    <w:rsid w:val="00B8238F"/>
    <w:rsid w:val="00C06B55"/>
    <w:rsid w:val="00CF64EE"/>
    <w:rsid w:val="00D01584"/>
    <w:rsid w:val="00D6644E"/>
    <w:rsid w:val="00DA3F39"/>
    <w:rsid w:val="00E32A79"/>
    <w:rsid w:val="00F63B89"/>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tgorie">
    <w:name w:val="Catégorie"/>
    <w:basedOn w:val="Normal"/>
    <w:rsid w:val="007209C8"/>
    <w:pPr>
      <w:spacing w:after="0" w:line="240" w:lineRule="auto"/>
    </w:pPr>
    <w:rPr>
      <w: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C37A5E8CE84712803FEBAC06E8A0FF"/>
        <w:category>
          <w:name w:val="Général"/>
          <w:gallery w:val="placeholder"/>
        </w:category>
        <w:types>
          <w:type w:val="bbPlcHdr"/>
        </w:types>
        <w:behaviors>
          <w:behavior w:val="content"/>
        </w:behaviors>
        <w:guid w:val="{EF04DD1E-E152-4DD2-972D-16B81D7FCCBD}"/>
      </w:docPartPr>
      <w:docPartBody>
        <w:p w:rsidR="00CA5AAF" w:rsidRDefault="004823D6">
          <w:pPr>
            <w:pStyle w:val="15C37A5E8CE84712803FEBAC06E8A0FF"/>
          </w:pPr>
          <w:r>
            <w:rPr>
              <w:i/>
              <w:iCs/>
              <w:color w:val="632423" w:themeColor="accent2" w:themeShade="80"/>
              <w:sz w:val="28"/>
              <w:szCs w:val="28"/>
              <w:lang w:val="fr-FR"/>
            </w:rPr>
            <w:t>[Sous-titre du document]</w:t>
          </w:r>
        </w:p>
      </w:docPartBody>
    </w:docPart>
    <w:docPart>
      <w:docPartPr>
        <w:name w:val="4D077487487D43BABFAEFC9843DEBACD"/>
        <w:category>
          <w:name w:val="Général"/>
          <w:gallery w:val="placeholder"/>
        </w:category>
        <w:types>
          <w:type w:val="bbPlcHdr"/>
        </w:types>
        <w:behaviors>
          <w:behavior w:val="content"/>
        </w:behaviors>
        <w:guid w:val="{CBE32352-401B-4270-9428-C7725A857D93}"/>
      </w:docPartPr>
      <w:docPartBody>
        <w:p w:rsidR="00CA5AAF" w:rsidRDefault="004823D6" w:rsidP="004823D6">
          <w:pPr>
            <w:pStyle w:val="4D077487487D43BABFAEFC9843DEBACD"/>
          </w:pPr>
          <w:r>
            <w:rPr>
              <w:sz w:val="16"/>
              <w:szCs w:val="16"/>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3D6"/>
    <w:rsid w:val="004823D6"/>
    <w:rsid w:val="0051190B"/>
    <w:rsid w:val="00555D39"/>
    <w:rsid w:val="00A7761A"/>
    <w:rsid w:val="00CA5AA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3D1D9317654E25970AB53BA4836E76">
    <w:name w:val="9D3D1D9317654E25970AB53BA4836E76"/>
  </w:style>
  <w:style w:type="paragraph" w:customStyle="1" w:styleId="AA525A036A2247029D4072B9BC466D83">
    <w:name w:val="AA525A036A2247029D4072B9BC466D83"/>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164B8EAEB08547B7BCF46646877030DE">
    <w:name w:val="164B8EAEB08547B7BCF46646877030DE"/>
  </w:style>
  <w:style w:type="paragraph" w:customStyle="1" w:styleId="52599C5B4B194B8AAFA04B4B537228A4">
    <w:name w:val="52599C5B4B194B8AAFA04B4B537228A4"/>
  </w:style>
  <w:style w:type="paragraph" w:customStyle="1" w:styleId="15C37A5E8CE84712803FEBAC06E8A0FF">
    <w:name w:val="15C37A5E8CE84712803FEBAC06E8A0FF"/>
  </w:style>
  <w:style w:type="paragraph" w:customStyle="1" w:styleId="3DE01716578C4379A1B60D883E8A838D">
    <w:name w:val="3DE01716578C4379A1B60D883E8A838D"/>
  </w:style>
  <w:style w:type="paragraph" w:customStyle="1" w:styleId="AD7A05A7998746BD9BEE3F9269F2A4CD">
    <w:name w:val="AD7A05A7998746BD9BEE3F9269F2A4CD"/>
    <w:rsid w:val="004823D6"/>
  </w:style>
  <w:style w:type="paragraph" w:customStyle="1" w:styleId="6D745FD3CB8D47EBAB3D86C684B96BFA">
    <w:name w:val="6D745FD3CB8D47EBAB3D86C684B96BFA"/>
    <w:rsid w:val="004823D6"/>
  </w:style>
  <w:style w:type="paragraph" w:customStyle="1" w:styleId="C85DFC13F8AA4F559C6A3A6EF51897F5">
    <w:name w:val="C85DFC13F8AA4F559C6A3A6EF51897F5"/>
    <w:rsid w:val="004823D6"/>
  </w:style>
  <w:style w:type="paragraph" w:customStyle="1" w:styleId="2177C8249E214694893633596EA08C46">
    <w:name w:val="2177C8249E214694893633596EA08C46"/>
    <w:rsid w:val="004823D6"/>
  </w:style>
  <w:style w:type="paragraph" w:customStyle="1" w:styleId="CFD617A24A5E47EEA4706EA0A6F75326">
    <w:name w:val="CFD617A24A5E47EEA4706EA0A6F75326"/>
    <w:rsid w:val="004823D6"/>
  </w:style>
  <w:style w:type="paragraph" w:customStyle="1" w:styleId="51B6672AEFF14DBBB20C58079040A844">
    <w:name w:val="51B6672AEFF14DBBB20C58079040A844"/>
    <w:rsid w:val="004823D6"/>
  </w:style>
  <w:style w:type="paragraph" w:customStyle="1" w:styleId="46B15473AC694ECA94E5A44EC456A860">
    <w:name w:val="46B15473AC694ECA94E5A44EC456A860"/>
    <w:rsid w:val="004823D6"/>
  </w:style>
  <w:style w:type="paragraph" w:customStyle="1" w:styleId="855B955ECDA64C658FB70D9F48A1CEE7">
    <w:name w:val="855B955ECDA64C658FB70D9F48A1CEE7"/>
    <w:rsid w:val="004823D6"/>
  </w:style>
  <w:style w:type="paragraph" w:customStyle="1" w:styleId="73C3CFA098BF41719E7392A1F2D7BC02">
    <w:name w:val="73C3CFA098BF41719E7392A1F2D7BC02"/>
    <w:rsid w:val="004823D6"/>
  </w:style>
  <w:style w:type="paragraph" w:customStyle="1" w:styleId="081F1CA3F029445395D17A5FE66BCF09">
    <w:name w:val="081F1CA3F029445395D17A5FE66BCF09"/>
    <w:rsid w:val="004823D6"/>
  </w:style>
  <w:style w:type="paragraph" w:customStyle="1" w:styleId="4D077487487D43BABFAEFC9843DEBACD">
    <w:name w:val="4D077487487D43BABFAEFC9843DEBACD"/>
    <w:rsid w:val="004823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3D1D9317654E25970AB53BA4836E76">
    <w:name w:val="9D3D1D9317654E25970AB53BA4836E76"/>
  </w:style>
  <w:style w:type="paragraph" w:customStyle="1" w:styleId="AA525A036A2247029D4072B9BC466D83">
    <w:name w:val="AA525A036A2247029D4072B9BC466D83"/>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164B8EAEB08547B7BCF46646877030DE">
    <w:name w:val="164B8EAEB08547B7BCF46646877030DE"/>
  </w:style>
  <w:style w:type="paragraph" w:customStyle="1" w:styleId="52599C5B4B194B8AAFA04B4B537228A4">
    <w:name w:val="52599C5B4B194B8AAFA04B4B537228A4"/>
  </w:style>
  <w:style w:type="paragraph" w:customStyle="1" w:styleId="15C37A5E8CE84712803FEBAC06E8A0FF">
    <w:name w:val="15C37A5E8CE84712803FEBAC06E8A0FF"/>
  </w:style>
  <w:style w:type="paragraph" w:customStyle="1" w:styleId="3DE01716578C4379A1B60D883E8A838D">
    <w:name w:val="3DE01716578C4379A1B60D883E8A838D"/>
  </w:style>
  <w:style w:type="paragraph" w:customStyle="1" w:styleId="AD7A05A7998746BD9BEE3F9269F2A4CD">
    <w:name w:val="AD7A05A7998746BD9BEE3F9269F2A4CD"/>
    <w:rsid w:val="004823D6"/>
  </w:style>
  <w:style w:type="paragraph" w:customStyle="1" w:styleId="6D745FD3CB8D47EBAB3D86C684B96BFA">
    <w:name w:val="6D745FD3CB8D47EBAB3D86C684B96BFA"/>
    <w:rsid w:val="004823D6"/>
  </w:style>
  <w:style w:type="paragraph" w:customStyle="1" w:styleId="C85DFC13F8AA4F559C6A3A6EF51897F5">
    <w:name w:val="C85DFC13F8AA4F559C6A3A6EF51897F5"/>
    <w:rsid w:val="004823D6"/>
  </w:style>
  <w:style w:type="paragraph" w:customStyle="1" w:styleId="2177C8249E214694893633596EA08C46">
    <w:name w:val="2177C8249E214694893633596EA08C46"/>
    <w:rsid w:val="004823D6"/>
  </w:style>
  <w:style w:type="paragraph" w:customStyle="1" w:styleId="CFD617A24A5E47EEA4706EA0A6F75326">
    <w:name w:val="CFD617A24A5E47EEA4706EA0A6F75326"/>
    <w:rsid w:val="004823D6"/>
  </w:style>
  <w:style w:type="paragraph" w:customStyle="1" w:styleId="51B6672AEFF14DBBB20C58079040A844">
    <w:name w:val="51B6672AEFF14DBBB20C58079040A844"/>
    <w:rsid w:val="004823D6"/>
  </w:style>
  <w:style w:type="paragraph" w:customStyle="1" w:styleId="46B15473AC694ECA94E5A44EC456A860">
    <w:name w:val="46B15473AC694ECA94E5A44EC456A860"/>
    <w:rsid w:val="004823D6"/>
  </w:style>
  <w:style w:type="paragraph" w:customStyle="1" w:styleId="855B955ECDA64C658FB70D9F48A1CEE7">
    <w:name w:val="855B955ECDA64C658FB70D9F48A1CEE7"/>
    <w:rsid w:val="004823D6"/>
  </w:style>
  <w:style w:type="paragraph" w:customStyle="1" w:styleId="73C3CFA098BF41719E7392A1F2D7BC02">
    <w:name w:val="73C3CFA098BF41719E7392A1F2D7BC02"/>
    <w:rsid w:val="004823D6"/>
  </w:style>
  <w:style w:type="paragraph" w:customStyle="1" w:styleId="081F1CA3F029445395D17A5FE66BCF09">
    <w:name w:val="081F1CA3F029445395D17A5FE66BCF09"/>
    <w:rsid w:val="004823D6"/>
  </w:style>
  <w:style w:type="paragraph" w:customStyle="1" w:styleId="4D077487487D43BABFAEFC9843DEBACD">
    <w:name w:val="4D077487487D43BABFAEFC9843DEBACD"/>
    <w:rsid w:val="00482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175</TotalTime>
  <Pages>5</Pages>
  <Words>289</Words>
  <Characters>1593</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Étude des besoins</vt:lpstr>
      <vt:lpstr/>
    </vt:vector>
  </TitlesOfParts>
  <Company>clg</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Rapport d’étude préliminaire</dc:subject>
  <dc:creator>Utilisateur Windows</dc:creator>
  <cp:lastModifiedBy>Utilisateur Windows</cp:lastModifiedBy>
  <cp:revision>11</cp:revision>
  <dcterms:created xsi:type="dcterms:W3CDTF">2015-02-13T15:50:00Z</dcterms:created>
  <dcterms:modified xsi:type="dcterms:W3CDTF">2015-02-19T22:03:00Z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